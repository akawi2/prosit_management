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51277C" w:rsidRDefault="00AB02A7" w:rsidP="00D70D02">
      <w:pPr>
        <w:rPr>
          <w:rFonts w:ascii="Times New Roman" w:hAnsi="Times New Roman" w:cs="Times New Roman"/>
          <w:szCs w:val="28"/>
        </w:rPr>
      </w:pPr>
      <w:r w:rsidRPr="0051277C">
        <w:rPr>
          <w:rFonts w:ascii="Times New Roman" w:hAnsi="Times New Roman" w:cs="Times New Roman"/>
          <w:noProof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6CD7ED" wp14:editId="25A4A83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490E5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 w:rsidRPr="0051277C">
        <w:rPr>
          <w:rFonts w:ascii="Times New Roman" w:hAnsi="Times New Roman" w:cs="Times New Roman"/>
          <w:noProof/>
          <w:szCs w:val="28"/>
          <w:lang w:eastAsia="fr-FR"/>
        </w:rPr>
        <w:drawing>
          <wp:anchor distT="0" distB="0" distL="114300" distR="114300" simplePos="0" relativeHeight="251658240" behindDoc="1" locked="0" layoutInCell="1" allowOverlap="1" wp14:anchorId="38D62F68" wp14:editId="0BE5721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0"/>
      </w:tblGrid>
      <w:tr w:rsidR="00D077E9" w:rsidRPr="0051277C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51277C" w:rsidRDefault="00D077E9" w:rsidP="00AB02A7">
            <w:pPr>
              <w:rPr>
                <w:rFonts w:ascii="Times New Roman" w:hAnsi="Times New Roman" w:cs="Times New Roman"/>
                <w:szCs w:val="28"/>
              </w:rPr>
            </w:pPr>
            <w:r w:rsidRPr="0051277C">
              <w:rPr>
                <w:rFonts w:ascii="Times New Roman" w:hAnsi="Times New Roman" w:cs="Times New Roman"/>
                <w:noProof/>
                <w:szCs w:val="28"/>
                <w:lang w:eastAsia="fr-FR"/>
              </w:rPr>
              <mc:AlternateContent>
                <mc:Choice Requires="wps">
                  <w:drawing>
                    <wp:inline distT="0" distB="0" distL="0" distR="0" wp14:anchorId="7C559C03" wp14:editId="7B4F14E0">
                      <wp:extent cx="4000500" cy="1365250"/>
                      <wp:effectExtent l="0" t="0" r="0" b="635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0" cy="1365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F0E43" w:rsidRPr="00A60712" w:rsidRDefault="00EF0E43" w:rsidP="00D077E9">
                                  <w:pPr>
                                    <w:pStyle w:val="Titre"/>
                                    <w:rPr>
                                      <w:sz w:val="36"/>
                                      <w:szCs w:val="36"/>
                                      <w:lang w:bidi="fr-FR"/>
                                    </w:rPr>
                                  </w:pPr>
                                  <w:r w:rsidRPr="00A60712">
                                    <w:rPr>
                                      <w:sz w:val="36"/>
                                      <w:szCs w:val="36"/>
                                      <w:lang w:bidi="fr-FR"/>
                                    </w:rPr>
                                    <w:t>CAHIER D’ETUDE ET DE RECHERCHE</w:t>
                                  </w:r>
                                </w:p>
                                <w:p w:rsidR="00EF0E43" w:rsidRPr="00A60712" w:rsidRDefault="00EF0E43" w:rsidP="00A60712">
                                  <w:pPr>
                                    <w:pStyle w:val="Titre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A60712">
                                    <w:rPr>
                                      <w:sz w:val="36"/>
                                      <w:szCs w:val="36"/>
                                      <w:lang w:bidi="fr-FR"/>
                                    </w:rPr>
                                    <w:t>PROSIT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lang w:bidi="fr-FR"/>
                                    </w:rPr>
                                    <w:t> : {{titre}}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559C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315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" filled="f" stroked="f" strokeweight=".5pt">
                      <v:textbox>
                        <w:txbxContent>
                          <w:p w:rsidR="00EF0E43" w:rsidRPr="00A60712" w:rsidRDefault="00EF0E43" w:rsidP="00D077E9">
                            <w:pPr>
                              <w:pStyle w:val="Titre"/>
                              <w:rPr>
                                <w:sz w:val="36"/>
                                <w:szCs w:val="36"/>
                                <w:lang w:bidi="fr-FR"/>
                              </w:rPr>
                            </w:pPr>
                            <w:r w:rsidRPr="00A60712">
                              <w:rPr>
                                <w:sz w:val="36"/>
                                <w:szCs w:val="36"/>
                                <w:lang w:bidi="fr-FR"/>
                              </w:rPr>
                              <w:t>CAHIER D’ETUDE ET DE RECHERCHE</w:t>
                            </w:r>
                          </w:p>
                          <w:p w:rsidR="00EF0E43" w:rsidRPr="00A60712" w:rsidRDefault="00EF0E43" w:rsidP="00A60712">
                            <w:pPr>
                              <w:pStyle w:val="Titre"/>
                              <w:rPr>
                                <w:sz w:val="36"/>
                                <w:szCs w:val="36"/>
                              </w:rPr>
                            </w:pPr>
                            <w:r w:rsidRPr="00A60712">
                              <w:rPr>
                                <w:sz w:val="36"/>
                                <w:szCs w:val="36"/>
                                <w:lang w:bidi="fr-FR"/>
                              </w:rPr>
                              <w:t>PROSIT</w:t>
                            </w:r>
                            <w:r>
                              <w:rPr>
                                <w:sz w:val="36"/>
                                <w:szCs w:val="36"/>
                                <w:lang w:bidi="fr-FR"/>
                              </w:rPr>
                              <w:t> : {{titre}}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51277C" w:rsidRDefault="00D077E9" w:rsidP="00AB02A7">
            <w:pPr>
              <w:rPr>
                <w:rFonts w:ascii="Times New Roman" w:hAnsi="Times New Roman" w:cs="Times New Roman"/>
                <w:szCs w:val="28"/>
              </w:rPr>
            </w:pPr>
            <w:r w:rsidRPr="0051277C">
              <w:rPr>
                <w:rFonts w:ascii="Times New Roman" w:hAnsi="Times New Roman" w:cs="Times New Roman"/>
                <w:noProof/>
                <w:szCs w:val="28"/>
                <w:lang w:eastAsia="fr-FR"/>
              </w:rPr>
              <mc:AlternateContent>
                <mc:Choice Requires="wps">
                  <w:drawing>
                    <wp:inline distT="0" distB="0" distL="0" distR="0" wp14:anchorId="23E0C3E5" wp14:editId="00C7FF0A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7049A8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51277C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51277C" w:rsidRDefault="00D077E9" w:rsidP="00AB02A7">
            <w:pPr>
              <w:rPr>
                <w:rFonts w:ascii="Times New Roman" w:hAnsi="Times New Roman" w:cs="Times New Roman"/>
                <w:noProof/>
                <w:szCs w:val="28"/>
              </w:rPr>
            </w:pPr>
          </w:p>
        </w:tc>
      </w:tr>
      <w:tr w:rsidR="00D077E9" w:rsidRPr="0051277C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51277C" w:rsidRDefault="007E3CEE" w:rsidP="00AB02A7">
            <w:pPr>
              <w:rPr>
                <w:rFonts w:ascii="Times New Roman" w:hAnsi="Times New Roman" w:cs="Times New Roman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Cs w:val="28"/>
                </w:rPr>
                <w:id w:val="1080870105"/>
                <w:placeholder>
                  <w:docPart w:val="31F60493BB994459B01BF854FD499720"/>
                </w:placeholder>
                <w15:appearance w15:val="hidden"/>
              </w:sdtPr>
              <w:sdtEndPr/>
              <w:sdtContent>
                <w:r w:rsidR="00532541" w:rsidRPr="0051277C">
                  <w:rPr>
                    <w:rStyle w:val="Sous-titreCar"/>
                    <w:rFonts w:ascii="Times New Roman" w:hAnsi="Times New Roman" w:cs="Times New Roman"/>
                    <w:b w:val="0"/>
                    <w:sz w:val="28"/>
                    <w:szCs w:val="28"/>
                    <w:lang w:bidi="fr-FR"/>
                  </w:rPr>
                  <w:fldChar w:fldCharType="begin"/>
                </w:r>
                <w:r w:rsidR="00532541" w:rsidRPr="0051277C">
                  <w:rPr>
                    <w:rStyle w:val="Sous-titreCar"/>
                    <w:rFonts w:ascii="Times New Roman" w:hAnsi="Times New Roman" w:cs="Times New Roman"/>
                    <w:b w:val="0"/>
                    <w:sz w:val="28"/>
                    <w:szCs w:val="28"/>
                    <w:lang w:bidi="fr-FR"/>
                  </w:rPr>
                  <w:instrText xml:space="preserve"> DATE  \@ "d MMMM"  \* MERGEFORMAT </w:instrText>
                </w:r>
                <w:r w:rsidR="00532541" w:rsidRPr="0051277C">
                  <w:rPr>
                    <w:rStyle w:val="Sous-titreCar"/>
                    <w:rFonts w:ascii="Times New Roman" w:hAnsi="Times New Roman" w:cs="Times New Roman"/>
                    <w:b w:val="0"/>
                    <w:sz w:val="28"/>
                    <w:szCs w:val="28"/>
                    <w:lang w:bidi="fr-FR"/>
                  </w:rPr>
                  <w:fldChar w:fldCharType="separate"/>
                </w:r>
                <w:r w:rsidR="008C62B3">
                  <w:rPr>
                    <w:rStyle w:val="Sous-titreCar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bidi="fr-FR"/>
                  </w:rPr>
                  <w:t>26 février</w:t>
                </w:r>
                <w:r w:rsidR="00532541" w:rsidRPr="0051277C">
                  <w:rPr>
                    <w:rStyle w:val="Sous-titreCar"/>
                    <w:rFonts w:ascii="Times New Roman" w:hAnsi="Times New Roman" w:cs="Times New Roman"/>
                    <w:b w:val="0"/>
                    <w:sz w:val="28"/>
                    <w:szCs w:val="28"/>
                    <w:lang w:bidi="fr-FR"/>
                  </w:rPr>
                  <w:fldChar w:fldCharType="end"/>
                </w:r>
              </w:sdtContent>
            </w:sdt>
          </w:p>
          <w:p w:rsidR="00D077E9" w:rsidRPr="0051277C" w:rsidRDefault="00D077E9" w:rsidP="00AB02A7">
            <w:pPr>
              <w:rPr>
                <w:rFonts w:ascii="Times New Roman" w:hAnsi="Times New Roman" w:cs="Times New Roman"/>
                <w:noProof/>
                <w:szCs w:val="28"/>
              </w:rPr>
            </w:pPr>
            <w:r w:rsidRPr="0051277C">
              <w:rPr>
                <w:rFonts w:ascii="Times New Roman" w:hAnsi="Times New Roman" w:cs="Times New Roman"/>
                <w:noProof/>
                <w:szCs w:val="28"/>
                <w:lang w:eastAsia="fr-FR"/>
              </w:rPr>
              <mc:AlternateContent>
                <mc:Choice Requires="wps">
                  <w:drawing>
                    <wp:inline distT="0" distB="0" distL="0" distR="0" wp14:anchorId="025C4022" wp14:editId="28150982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F3BF96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51277C" w:rsidRDefault="00D077E9" w:rsidP="00AB02A7">
            <w:pPr>
              <w:rPr>
                <w:rFonts w:ascii="Times New Roman" w:hAnsi="Times New Roman" w:cs="Times New Roman"/>
                <w:noProof/>
                <w:szCs w:val="28"/>
              </w:rPr>
            </w:pPr>
          </w:p>
          <w:p w:rsidR="00D077E9" w:rsidRPr="0051277C" w:rsidRDefault="00D077E9" w:rsidP="00AB02A7">
            <w:pPr>
              <w:rPr>
                <w:rFonts w:ascii="Times New Roman" w:hAnsi="Times New Roman" w:cs="Times New Roman"/>
                <w:noProof/>
                <w:szCs w:val="28"/>
              </w:rPr>
            </w:pPr>
          </w:p>
          <w:p w:rsidR="00D077E9" w:rsidRPr="0051277C" w:rsidRDefault="00D077E9" w:rsidP="00A60712">
            <w:pPr>
              <w:rPr>
                <w:rFonts w:ascii="Times New Roman" w:hAnsi="Times New Roman" w:cs="Times New Roman"/>
                <w:szCs w:val="28"/>
              </w:rPr>
            </w:pPr>
            <w:r w:rsidRPr="0051277C">
              <w:rPr>
                <w:rFonts w:ascii="Times New Roman" w:hAnsi="Times New Roman" w:cs="Times New Roman"/>
                <w:szCs w:val="28"/>
                <w:lang w:bidi="fr-FR"/>
              </w:rPr>
              <w:t xml:space="preserve">Créé par : </w:t>
            </w:r>
            <w:sdt>
              <w:sdtPr>
                <w:rPr>
                  <w:rFonts w:ascii="Times New Roman" w:eastAsia="Times New Roman" w:hAnsi="Times New Roman" w:cs="Times New Roman"/>
                  <w:noProof/>
                  <w:color w:val="002060"/>
                  <w:szCs w:val="28"/>
                  <w:lang w:eastAsia="fr-FR"/>
                </w:rPr>
                <w:alias w:val="Votre nom"/>
                <w:tag w:val="Votre nom"/>
                <w:id w:val="-180584491"/>
                <w:placeholder>
                  <w:docPart w:val="ABCE291C1AD14B578097BC8B0026B87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C62B3" w:rsidRPr="008C62B3">
                  <w:rPr>
                    <w:rFonts w:ascii="Times New Roman" w:eastAsia="Times New Roman" w:hAnsi="Times New Roman" w:cs="Times New Roman"/>
                    <w:noProof/>
                    <w:color w:val="002060"/>
                    <w:szCs w:val="28"/>
                    <w:lang w:eastAsia="fr-FR"/>
                  </w:rPr>
                  <w:br/>
                  <w:t>Pilote : Mr. Franck NGAKO</w:t>
                </w:r>
                <w:r w:rsidR="008C62B3" w:rsidRPr="008C62B3">
                  <w:rPr>
                    <w:rFonts w:ascii="Times New Roman" w:eastAsia="Times New Roman" w:hAnsi="Times New Roman" w:cs="Times New Roman"/>
                    <w:noProof/>
                    <w:color w:val="002060"/>
                    <w:szCs w:val="28"/>
                    <w:lang w:eastAsia="fr-FR"/>
                  </w:rPr>
                  <w:br/>
                  <w:t>Promotion : X2026</w:t>
                </w:r>
              </w:sdtContent>
            </w:sdt>
          </w:p>
          <w:p w:rsidR="00D077E9" w:rsidRPr="0051277C" w:rsidRDefault="00D077E9" w:rsidP="00AB02A7">
            <w:pPr>
              <w:rPr>
                <w:rFonts w:ascii="Times New Roman" w:hAnsi="Times New Roman" w:cs="Times New Roman"/>
                <w:noProof/>
                <w:szCs w:val="28"/>
              </w:rPr>
            </w:pPr>
          </w:p>
        </w:tc>
      </w:tr>
    </w:tbl>
    <w:p w:rsidR="00D077E9" w:rsidRPr="0051277C" w:rsidRDefault="0040453F">
      <w:pPr>
        <w:spacing w:after="200"/>
        <w:rPr>
          <w:rFonts w:ascii="Times New Roman" w:hAnsi="Times New Roman" w:cs="Times New Roman"/>
          <w:szCs w:val="28"/>
        </w:rPr>
      </w:pPr>
      <w:r w:rsidRPr="0040453F">
        <w:rPr>
          <w:rFonts w:ascii="Times New Roman" w:hAnsi="Times New Roman" w:cs="Times New Roman"/>
          <w:noProof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C67BAB" wp14:editId="2383272A">
                <wp:simplePos x="0" y="0"/>
                <wp:positionH relativeFrom="margin">
                  <wp:align>center</wp:align>
                </wp:positionH>
                <wp:positionV relativeFrom="paragraph">
                  <wp:posOffset>7171690</wp:posOffset>
                </wp:positionV>
                <wp:extent cx="3873500" cy="304800"/>
                <wp:effectExtent l="0" t="0" r="127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53F" w:rsidRDefault="0040453F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67B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0;margin-top:564.7pt;width:305pt;height:2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" strokecolor="white [3212]">
                <v:textbox>
                  <w:txbxContent>
                    <w:p w:rsidR="0040453F" w:rsidRDefault="0040453F">
                      <w:r>
                        <w:t>{{name}}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096" w:rsidRPr="0051277C">
        <w:rPr>
          <w:rFonts w:ascii="Times New Roman" w:hAnsi="Times New Roman" w:cs="Times New Roman"/>
          <w:noProof/>
          <w:szCs w:val="28"/>
          <w:lang w:eastAsia="fr-FR"/>
        </w:rPr>
        <w:drawing>
          <wp:anchor distT="0" distB="0" distL="114300" distR="114300" simplePos="0" relativeHeight="251662336" behindDoc="0" locked="0" layoutInCell="1" allowOverlap="1" wp14:anchorId="30B1C05F" wp14:editId="2E2DCBF0">
            <wp:simplePos x="0" y="0"/>
            <wp:positionH relativeFrom="column">
              <wp:posOffset>4255245</wp:posOffset>
            </wp:positionH>
            <wp:positionV relativeFrom="paragraph">
              <wp:posOffset>8022618</wp:posOffset>
            </wp:positionV>
            <wp:extent cx="2524125" cy="3810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ac-icam 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2A7" w:rsidRPr="0051277C">
        <w:rPr>
          <w:rFonts w:ascii="Times New Roman" w:hAnsi="Times New Roman" w:cs="Times New Roman"/>
          <w:noProof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C40A9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 w:rsidRPr="0051277C">
        <w:rPr>
          <w:rFonts w:ascii="Times New Roman" w:hAnsi="Times New Roman" w:cs="Times New Roman"/>
          <w:szCs w:val="28"/>
          <w:lang w:bidi="fr-FR"/>
        </w:rPr>
        <w:br w:type="page"/>
      </w:r>
    </w:p>
    <w:bookmarkStart w:id="0" w:name="_Toc147065675" w:displacedByCustomXml="next"/>
    <w:sdt>
      <w:sdtPr>
        <w:rPr>
          <w:rFonts w:ascii="Times New Roman" w:eastAsia="Century Gothic" w:hAnsi="Times New Roman" w:cs="Times New Roman"/>
          <w:color w:val="auto"/>
          <w:kern w:val="0"/>
          <w:sz w:val="28"/>
          <w:szCs w:val="28"/>
        </w:rPr>
        <w:id w:val="-462268680"/>
        <w:docPartObj>
          <w:docPartGallery w:val="Table of Contents"/>
          <w:docPartUnique/>
        </w:docPartObj>
      </w:sdtPr>
      <w:sdtEndPr>
        <w:rPr>
          <w:b w:val="0"/>
          <w:bCs/>
          <w:color w:val="082A75" w:themeColor="text2"/>
        </w:rPr>
      </w:sdtEndPr>
      <w:sdtContent>
        <w:p w:rsidR="004F17F1" w:rsidRPr="0051277C" w:rsidRDefault="004F17F1" w:rsidP="00A60712">
          <w:pPr>
            <w:pStyle w:val="Titre1"/>
            <w:spacing w:line="360" w:lineRule="auto"/>
            <w:rPr>
              <w:rFonts w:ascii="Times New Roman" w:eastAsia="Century Gothic" w:hAnsi="Times New Roman" w:cs="Times New Roman"/>
              <w:color w:val="auto"/>
              <w:kern w:val="0"/>
              <w:sz w:val="28"/>
              <w:szCs w:val="28"/>
            </w:rPr>
          </w:pPr>
        </w:p>
        <w:p w:rsidR="00A60712" w:rsidRPr="0051277C" w:rsidRDefault="00A60712" w:rsidP="00A60712">
          <w:pPr>
            <w:pStyle w:val="Titre1"/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eastAsia="fr-FR"/>
            </w:rPr>
          </w:pPr>
          <w:r w:rsidRPr="0051277C">
            <w:rPr>
              <w:rFonts w:ascii="Times New Roman" w:eastAsia="Times New Roman" w:hAnsi="Times New Roman" w:cs="Times New Roman"/>
              <w:sz w:val="28"/>
              <w:szCs w:val="28"/>
              <w:lang w:eastAsia="fr-FR"/>
            </w:rPr>
            <w:t>Table des matières</w:t>
          </w:r>
          <w:bookmarkEnd w:id="0"/>
        </w:p>
        <w:p w:rsidR="00F34957" w:rsidRPr="0051277C" w:rsidRDefault="00A60712">
          <w:pPr>
            <w:pStyle w:val="TM1"/>
            <w:tabs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r w:rsidRPr="0051277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fr-FR"/>
            </w:rPr>
            <w:fldChar w:fldCharType="begin"/>
          </w:r>
          <w:r w:rsidRPr="0051277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fr-FR"/>
            </w:rPr>
            <w:instrText xml:space="preserve"> TOC \o "1-3" \h \z \u </w:instrText>
          </w:r>
          <w:r w:rsidRPr="0051277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fr-FR"/>
            </w:rPr>
            <w:fldChar w:fldCharType="separate"/>
          </w:r>
          <w:hyperlink w:anchor="_Toc147065675" w:history="1">
            <w:r w:rsidR="00F34957" w:rsidRPr="0051277C">
              <w:rPr>
                <w:rStyle w:val="Lienhypertexte"/>
                <w:rFonts w:ascii="Times New Roman" w:eastAsia="Times New Roman" w:hAnsi="Times New Roman" w:cs="Times New Roman"/>
                <w:noProof/>
                <w:sz w:val="28"/>
                <w:szCs w:val="28"/>
                <w:lang w:eastAsia="fr-FR"/>
              </w:rPr>
              <w:t>Table des matières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_Toc147065675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44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76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ANALYSE DU CONTEXTE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_Toc147065676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44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77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ANALYSE DES BESOINS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_Toc147065677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44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78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Besoins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_Toc147065678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44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79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Généralisation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_Toc147065679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66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0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DEFINITION DE LA PROBLEMATIQUE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_Toc147065680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66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1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PLAN D’ACTION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_Toc147065681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44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2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REALISATION DU PLAN D’ACTION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_Toc147065682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66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3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VI.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VALIDATION DES HYPOTHESES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_Toc147065683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66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4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VII.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CONCLUSION ET RETOUT SUR LES OBJECTIFS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_Toc147065684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66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5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VIII.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BILAN CRITIQUE DU TRAVAIL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_Toc147065685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66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6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IX.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SYNTHESE DU TRAVAIL EFFECTUE ET DES RESULTATS OBTENUS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_Toc147065686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44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7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X.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REFERENCES BIBLIOGRAPHIQUES FOURNIES DANS LE PROSIT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_Toc147065687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4957" w:rsidRPr="0051277C" w:rsidRDefault="007E3CEE">
          <w:pPr>
            <w:pStyle w:val="TM1"/>
            <w:tabs>
              <w:tab w:val="left" w:pos="660"/>
              <w:tab w:val="right" w:leader="dot" w:pos="1002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fr-FR"/>
            </w:rPr>
          </w:pPr>
          <w:hyperlink w:anchor="_Toc147065688" w:history="1"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XI.</w:t>
            </w:r>
            <w:r w:rsidR="00F34957" w:rsidRPr="005127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fr-FR"/>
              </w:rPr>
              <w:tab/>
            </w:r>
            <w:r w:rsidR="00F34957" w:rsidRPr="0051277C">
              <w:rPr>
                <w:rStyle w:val="Lienhypertexte"/>
                <w:rFonts w:ascii="Times New Roman" w:hAnsi="Times New Roman" w:cs="Times New Roman"/>
                <w:noProof/>
                <w:sz w:val="28"/>
                <w:szCs w:val="28"/>
              </w:rPr>
              <w:t>REFERENCES BIBLIOGRAPHIQUES COMPLEMENTAIRES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_Toc147065688 \h </w:instrTex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0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4957" w:rsidRPr="005127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4431D" w:rsidRPr="0051277C" w:rsidRDefault="00A60712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  <w:r w:rsidRPr="0051277C">
            <w:rPr>
              <w:rFonts w:ascii="Times New Roman" w:eastAsia="Century Gothic" w:hAnsi="Times New Roman" w:cs="Times New Roman"/>
              <w:b w:val="0"/>
              <w:bCs/>
              <w:szCs w:val="28"/>
            </w:rPr>
            <w:fldChar w:fldCharType="end"/>
          </w:r>
        </w:p>
        <w:p w:rsidR="00F4431D" w:rsidRPr="0051277C" w:rsidRDefault="00F4431D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534464" w:rsidRPr="0051277C" w:rsidRDefault="00534464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534464" w:rsidRPr="0051277C" w:rsidRDefault="00534464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534464" w:rsidRPr="0051277C" w:rsidRDefault="00534464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534464" w:rsidRPr="0051277C" w:rsidRDefault="00534464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534464" w:rsidRPr="0051277C" w:rsidRDefault="00534464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534464" w:rsidRPr="0051277C" w:rsidRDefault="00534464" w:rsidP="00F4431D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483F51" w:rsidRDefault="00483F51" w:rsidP="00AA4646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  <w:p w:rsidR="00F34957" w:rsidRPr="0051277C" w:rsidRDefault="007E3CEE" w:rsidP="00AA4646">
          <w:pPr>
            <w:spacing w:line="360" w:lineRule="auto"/>
            <w:rPr>
              <w:rFonts w:ascii="Times New Roman" w:eastAsia="Century Gothic" w:hAnsi="Times New Roman" w:cs="Times New Roman"/>
              <w:b w:val="0"/>
              <w:bCs/>
              <w:szCs w:val="28"/>
            </w:rPr>
          </w:pPr>
        </w:p>
      </w:sdtContent>
    </w:sdt>
    <w:bookmarkStart w:id="1" w:name="_Toc147065676" w:displacedByCustomXml="prev"/>
    <w:p w:rsidR="00A60712" w:rsidRPr="0051277C" w:rsidRDefault="00A60712" w:rsidP="00F34957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77C">
        <w:rPr>
          <w:rFonts w:ascii="Times New Roman" w:hAnsi="Times New Roman" w:cs="Times New Roman"/>
          <w:sz w:val="28"/>
          <w:szCs w:val="28"/>
        </w:rPr>
        <w:lastRenderedPageBreak/>
        <w:t>ANALYSE DU CONTEXTE</w:t>
      </w:r>
      <w:bookmarkEnd w:id="1"/>
    </w:p>
    <w:p w:rsidR="00F34957" w:rsidRPr="0051277C" w:rsidRDefault="00F34957" w:rsidP="002C2622">
      <w:pPr>
        <w:pStyle w:val="Titre1"/>
        <w:ind w:left="720"/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</w:pPr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«</w:t>
      </w:r>
      <w:r w:rsidR="00F63866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 {{contexte}}»</w:t>
      </w:r>
    </w:p>
    <w:p w:rsidR="00A60712" w:rsidRPr="0051277C" w:rsidRDefault="00A60712" w:rsidP="00B6609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Toc147065677"/>
      <w:r w:rsidRPr="0051277C">
        <w:rPr>
          <w:rFonts w:ascii="Times New Roman" w:hAnsi="Times New Roman" w:cs="Times New Roman"/>
          <w:sz w:val="28"/>
          <w:szCs w:val="28"/>
        </w:rPr>
        <w:t>ANALYSE DES BESOINS</w:t>
      </w:r>
      <w:bookmarkEnd w:id="2"/>
    </w:p>
    <w:p w:rsidR="00B66096" w:rsidRPr="0051277C" w:rsidRDefault="00B66096" w:rsidP="00B66096">
      <w:pPr>
        <w:pStyle w:val="Titre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Toc147065678"/>
      <w:r w:rsidRPr="0051277C">
        <w:rPr>
          <w:rFonts w:ascii="Times New Roman" w:hAnsi="Times New Roman" w:cs="Times New Roman"/>
          <w:sz w:val="28"/>
          <w:szCs w:val="28"/>
        </w:rPr>
        <w:t>Besoins</w:t>
      </w:r>
      <w:bookmarkEnd w:id="3"/>
    </w:p>
    <w:p w:rsidR="00F63866" w:rsidRPr="00F63866" w:rsidRDefault="00F63866" w:rsidP="00F63866">
      <w:pPr>
        <w:pStyle w:val="Paragraphedeliste"/>
        <w:spacing w:after="160" w:line="259" w:lineRule="auto"/>
        <w:ind w:left="2160"/>
        <w:rPr>
          <w:rFonts w:ascii="Times New Roman" w:eastAsiaTheme="majorEastAsia" w:hAnsi="Times New Roman" w:cs="Times New Roman"/>
          <w:b w:val="0"/>
          <w:color w:val="000000"/>
          <w:kern w:val="28"/>
          <w:szCs w:val="28"/>
          <w:lang w:val="en-US"/>
        </w:rPr>
      </w:pPr>
      <w:bookmarkStart w:id="4" w:name="_Toc147065679"/>
      <w:r w:rsidRPr="00F63866">
        <w:rPr>
          <w:rFonts w:ascii="Times New Roman" w:eastAsiaTheme="majorEastAsia" w:hAnsi="Times New Roman" w:cs="Times New Roman"/>
          <w:b w:val="0"/>
          <w:color w:val="000000"/>
          <w:kern w:val="28"/>
          <w:szCs w:val="28"/>
          <w:lang w:val="en-US"/>
        </w:rPr>
        <w:t>{% for b in besoin %}</w:t>
      </w:r>
    </w:p>
    <w:p w:rsidR="00F63866" w:rsidRPr="008049B6" w:rsidRDefault="00F63866" w:rsidP="008049B6">
      <w:pPr>
        <w:pStyle w:val="Paragraphedeliste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 w:val="0"/>
          <w:color w:val="000000"/>
          <w:szCs w:val="28"/>
        </w:rPr>
      </w:pPr>
      <w:r>
        <w:rPr>
          <w:rFonts w:ascii="Times New Roman" w:hAnsi="Times New Roman" w:cs="Times New Roman"/>
          <w:b w:val="0"/>
          <w:color w:val="000000"/>
          <w:szCs w:val="28"/>
        </w:rPr>
        <w:t>{{b}}</w:t>
      </w:r>
      <w:r w:rsidRPr="008049B6">
        <w:rPr>
          <w:rFonts w:ascii="Times New Roman" w:hAnsi="Times New Roman" w:cs="Times New Roman"/>
          <w:b w:val="0"/>
          <w:color w:val="000000"/>
          <w:szCs w:val="28"/>
        </w:rPr>
        <w:t>{% endfor%}</w:t>
      </w:r>
    </w:p>
    <w:p w:rsidR="00B66096" w:rsidRPr="0051277C" w:rsidRDefault="00F34957" w:rsidP="00B66096">
      <w:pPr>
        <w:pStyle w:val="Titre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277C">
        <w:rPr>
          <w:rFonts w:ascii="Times New Roman" w:hAnsi="Times New Roman" w:cs="Times New Roman"/>
          <w:sz w:val="28"/>
          <w:szCs w:val="28"/>
        </w:rPr>
        <w:t>Généralisation</w:t>
      </w:r>
      <w:bookmarkEnd w:id="4"/>
    </w:p>
    <w:p w:rsidR="00F34957" w:rsidRPr="0051277C" w:rsidRDefault="00534464" w:rsidP="002C2622">
      <w:pPr>
        <w:pStyle w:val="Paragraphedeliste"/>
        <w:tabs>
          <w:tab w:val="left" w:pos="4040"/>
        </w:tabs>
        <w:ind w:left="1440"/>
        <w:rPr>
          <w:rFonts w:ascii="Times New Roman" w:hAnsi="Times New Roman" w:cs="Times New Roman"/>
          <w:b w:val="0"/>
          <w:color w:val="0F0D29" w:themeColor="text1"/>
          <w:szCs w:val="28"/>
        </w:rPr>
      </w:pPr>
      <w:r w:rsidRPr="0051277C">
        <w:rPr>
          <w:rFonts w:ascii="Times New Roman" w:hAnsi="Times New Roman" w:cs="Times New Roman"/>
          <w:color w:val="0F0D29" w:themeColor="text1"/>
          <w:szCs w:val="28"/>
        </w:rPr>
        <w:t>«</w:t>
      </w:r>
      <w:r w:rsidR="00F63866">
        <w:rPr>
          <w:rFonts w:ascii="Times New Roman" w:hAnsi="Times New Roman" w:cs="Times New Roman"/>
          <w:color w:val="0F0D29" w:themeColor="text1"/>
          <w:szCs w:val="28"/>
        </w:rPr>
        <w:t>{{</w:t>
      </w:r>
      <w:r w:rsidR="00A6083F" w:rsidRPr="00A6083F">
        <w:rPr>
          <w:rFonts w:ascii="Times New Roman" w:hAnsi="Times New Roman" w:cs="Times New Roman"/>
          <w:color w:val="0F0D29" w:themeColor="text1"/>
          <w:szCs w:val="28"/>
        </w:rPr>
        <w:t>generalite</w:t>
      </w:r>
      <w:r w:rsidR="00F63866">
        <w:rPr>
          <w:rFonts w:ascii="Times New Roman" w:hAnsi="Times New Roman" w:cs="Times New Roman"/>
          <w:color w:val="0F0D29" w:themeColor="text1"/>
          <w:szCs w:val="28"/>
        </w:rPr>
        <w:t>}}</w:t>
      </w:r>
      <w:r w:rsidR="00351371" w:rsidRPr="0051277C">
        <w:rPr>
          <w:rFonts w:ascii="Times New Roman" w:hAnsi="Times New Roman" w:cs="Times New Roman"/>
          <w:b w:val="0"/>
          <w:color w:val="000000"/>
          <w:szCs w:val="28"/>
        </w:rPr>
        <w:t>»</w:t>
      </w:r>
      <w:r w:rsidR="00A10100" w:rsidRPr="0051277C">
        <w:rPr>
          <w:rFonts w:ascii="Times New Roman" w:hAnsi="Times New Roman" w:cs="Times New Roman"/>
          <w:b w:val="0"/>
          <w:color w:val="000000"/>
          <w:szCs w:val="28"/>
        </w:rPr>
        <w:t>.</w:t>
      </w:r>
      <w:r w:rsidR="00AA4646" w:rsidRPr="0051277C">
        <w:rPr>
          <w:rFonts w:ascii="Times New Roman" w:hAnsi="Times New Roman" w:cs="Times New Roman"/>
          <w:b w:val="0"/>
          <w:color w:val="000000"/>
          <w:szCs w:val="28"/>
        </w:rPr>
        <w:tab/>
      </w:r>
    </w:p>
    <w:p w:rsidR="00F34957" w:rsidRPr="0051277C" w:rsidRDefault="00F34957" w:rsidP="00F34957">
      <w:pPr>
        <w:pStyle w:val="Titre1"/>
        <w:ind w:left="2160"/>
        <w:rPr>
          <w:rFonts w:ascii="Times New Roman" w:hAnsi="Times New Roman" w:cs="Times New Roman"/>
          <w:sz w:val="28"/>
          <w:szCs w:val="28"/>
        </w:rPr>
      </w:pPr>
    </w:p>
    <w:p w:rsidR="00B66096" w:rsidRPr="0051277C" w:rsidRDefault="00B66096" w:rsidP="00B6609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5" w:name="_Toc147065680"/>
      <w:r w:rsidRPr="0051277C">
        <w:rPr>
          <w:rFonts w:ascii="Times New Roman" w:hAnsi="Times New Roman" w:cs="Times New Roman"/>
          <w:sz w:val="28"/>
          <w:szCs w:val="28"/>
        </w:rPr>
        <w:t>DEFINITION DE LA PROBLEMATIQUE</w:t>
      </w:r>
      <w:bookmarkEnd w:id="5"/>
    </w:p>
    <w:p w:rsidR="00735C90" w:rsidRPr="0051277C" w:rsidRDefault="00D5688A" w:rsidP="00735C90">
      <w:pPr>
        <w:pStyle w:val="Titre1"/>
        <w:ind w:left="1440"/>
        <w:rPr>
          <w:rFonts w:ascii="Times New Roman" w:hAnsi="Times New Roman" w:cs="Times New Roman"/>
          <w:sz w:val="28"/>
          <w:szCs w:val="28"/>
        </w:rPr>
      </w:pPr>
      <w:bookmarkStart w:id="6" w:name="_Toc147065681"/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{{</w:t>
      </w:r>
      <w:r w:rsidR="00A6083F" w:rsidRPr="00A6083F">
        <w:rPr>
          <w:rFonts w:ascii="Times New Roman" w:hAnsi="Times New Roman" w:cs="Times New Roman"/>
          <w:b w:val="0"/>
          <w:color w:val="000000"/>
          <w:sz w:val="28"/>
          <w:szCs w:val="28"/>
        </w:rPr>
        <w:t>problematique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}}</w:t>
      </w:r>
    </w:p>
    <w:p w:rsidR="00D5688A" w:rsidRPr="00035A64" w:rsidRDefault="00B66096" w:rsidP="00CE3684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5A64">
        <w:rPr>
          <w:rFonts w:ascii="Times New Roman" w:hAnsi="Times New Roman" w:cs="Times New Roman"/>
          <w:sz w:val="28"/>
          <w:szCs w:val="28"/>
          <w:lang w:val="en-US"/>
        </w:rPr>
        <w:t>PLAN D’ACTION</w:t>
      </w:r>
      <w:bookmarkEnd w:id="6"/>
      <w:r w:rsidRPr="00035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688A" w:rsidRPr="00CE3684">
        <w:rPr>
          <w:rFonts w:ascii="Times New Roman" w:hAnsi="Times New Roman" w:cs="Times New Roman"/>
          <w:sz w:val="28"/>
          <w:szCs w:val="28"/>
          <w:lang w:val="en-US"/>
        </w:rPr>
        <w:t xml:space="preserve">{% for p in </w:t>
      </w:r>
      <w:r w:rsidR="00A6083F" w:rsidRPr="00CE3684">
        <w:rPr>
          <w:rFonts w:ascii="Times New Roman" w:hAnsi="Times New Roman" w:cs="Times New Roman"/>
          <w:sz w:val="28"/>
          <w:szCs w:val="28"/>
          <w:lang w:val="en-US"/>
        </w:rPr>
        <w:t xml:space="preserve">plan_d_action </w:t>
      </w:r>
      <w:r w:rsidR="00D5688A" w:rsidRPr="00CE3684">
        <w:rPr>
          <w:rFonts w:ascii="Times New Roman" w:hAnsi="Times New Roman" w:cs="Times New Roman"/>
          <w:sz w:val="28"/>
          <w:szCs w:val="28"/>
          <w:lang w:val="en-US"/>
        </w:rPr>
        <w:t>%}</w:t>
      </w:r>
    </w:p>
    <w:p w:rsidR="00D5688A" w:rsidRPr="00890916" w:rsidRDefault="00D5688A" w:rsidP="00890916">
      <w:pPr>
        <w:pStyle w:val="Titre1"/>
        <w:numPr>
          <w:ilvl w:val="0"/>
          <w:numId w:val="4"/>
        </w:numPr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</w:pPr>
      <w:bookmarkStart w:id="7" w:name="_Toc147065682"/>
      <w:r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{{p}}</w:t>
      </w:r>
      <w:r w:rsidRPr="00890916">
        <w:rPr>
          <w:rFonts w:ascii="Times New Roman" w:hAnsi="Times New Roman" w:cs="Times New Roman"/>
          <w:b w:val="0"/>
          <w:color w:val="0F0D29" w:themeColor="text1"/>
          <w:szCs w:val="28"/>
        </w:rPr>
        <w:t>{% endfor %}</w:t>
      </w:r>
    </w:p>
    <w:p w:rsidR="00B66096" w:rsidRPr="0051277C" w:rsidRDefault="00B66096" w:rsidP="00B6609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77C">
        <w:rPr>
          <w:rFonts w:ascii="Times New Roman" w:hAnsi="Times New Roman" w:cs="Times New Roman"/>
          <w:sz w:val="28"/>
          <w:szCs w:val="28"/>
        </w:rPr>
        <w:t>REALISATION DU PLAN D’ACTION</w:t>
      </w:r>
      <w:bookmarkEnd w:id="7"/>
      <w:r w:rsidRPr="0051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C90" w:rsidRDefault="003A35C9" w:rsidP="00650B4F">
      <w:pPr>
        <w:pStyle w:val="Titre1"/>
        <w:numPr>
          <w:ilvl w:val="2"/>
          <w:numId w:val="3"/>
        </w:numPr>
        <w:ind w:left="900"/>
        <w:rPr>
          <w:rFonts w:ascii="Times New Roman" w:hAnsi="Times New Roman" w:cs="Times New Roman"/>
          <w:color w:val="0F0D29" w:themeColor="text1"/>
          <w:sz w:val="28"/>
          <w:szCs w:val="28"/>
          <w:u w:val="single"/>
        </w:rPr>
      </w:pPr>
      <w:r w:rsidRPr="0051277C">
        <w:rPr>
          <w:rFonts w:ascii="Times New Roman" w:hAnsi="Times New Roman" w:cs="Times New Roman"/>
          <w:color w:val="0F0D29" w:themeColor="text1"/>
          <w:sz w:val="28"/>
          <w:szCs w:val="28"/>
          <w:u w:val="single"/>
        </w:rPr>
        <w:t xml:space="preserve">Définition des mots clés </w:t>
      </w:r>
    </w:p>
    <w:p w:rsidR="009C4C70" w:rsidRPr="008C62B3" w:rsidRDefault="00C049DD" w:rsidP="009C4C70">
      <w:pPr>
        <w:pStyle w:val="Titre1"/>
        <w:ind w:left="90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GoBack"/>
      <w:r w:rsidRPr="008C62B3">
        <w:rPr>
          <w:rFonts w:ascii="Times New Roman" w:hAnsi="Times New Roman" w:cs="Times New Roman"/>
          <w:color w:val="auto"/>
          <w:sz w:val="28"/>
          <w:szCs w:val="28"/>
          <w:lang w:val="en-US"/>
        </w:rPr>
        <w:t>{% for m in mot_</w:t>
      </w:r>
      <w:r w:rsidR="009C4C70" w:rsidRPr="008C62B3">
        <w:rPr>
          <w:rFonts w:ascii="Times New Roman" w:hAnsi="Times New Roman" w:cs="Times New Roman"/>
          <w:color w:val="auto"/>
          <w:sz w:val="28"/>
          <w:szCs w:val="28"/>
          <w:lang w:val="en-US"/>
        </w:rPr>
        <w:t>cles %}</w:t>
      </w:r>
    </w:p>
    <w:p w:rsidR="009C4C70" w:rsidRPr="008C62B3" w:rsidRDefault="009C4C70" w:rsidP="009C4C70">
      <w:pPr>
        <w:pStyle w:val="Titre3"/>
        <w:numPr>
          <w:ilvl w:val="3"/>
          <w:numId w:val="3"/>
        </w:numPr>
        <w:jc w:val="both"/>
        <w:rPr>
          <w:color w:val="auto"/>
          <w:sz w:val="28"/>
          <w:szCs w:val="28"/>
        </w:rPr>
      </w:pPr>
      <w:bookmarkStart w:id="9" w:name="_Toc147065683"/>
      <w:r w:rsidRPr="008C62B3">
        <w:rPr>
          <w:color w:val="auto"/>
          <w:sz w:val="28"/>
          <w:szCs w:val="28"/>
        </w:rPr>
        <w:t>{{m.mot}}</w:t>
      </w:r>
    </w:p>
    <w:bookmarkEnd w:id="8"/>
    <w:p w:rsidR="00650B4F" w:rsidRPr="009C4C70" w:rsidRDefault="009C4C70" w:rsidP="00890916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{{m.definition}}{% endfor %}</w:t>
      </w:r>
    </w:p>
    <w:p w:rsidR="00B66096" w:rsidRPr="0051277C" w:rsidRDefault="00B66096" w:rsidP="00B6609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77C">
        <w:rPr>
          <w:rFonts w:ascii="Times New Roman" w:hAnsi="Times New Roman" w:cs="Times New Roman"/>
          <w:sz w:val="28"/>
          <w:szCs w:val="28"/>
        </w:rPr>
        <w:lastRenderedPageBreak/>
        <w:t>VALIDATION DES HYPOTHESES</w:t>
      </w:r>
      <w:bookmarkEnd w:id="9"/>
    </w:p>
    <w:p w:rsidR="009C4C70" w:rsidRPr="00AB3F1B" w:rsidRDefault="009B2E10" w:rsidP="00AB3F1B">
      <w:pPr>
        <w:pStyle w:val="Titre1"/>
        <w:ind w:left="1440"/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eastAsia="fr-FR"/>
        </w:rPr>
      </w:pPr>
      <w:bookmarkStart w:id="10" w:name="_Toc147065684"/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 xml:space="preserve">Les pistes de solution que nous avions relevé étaient, devons nous </w:t>
      </w:r>
      <w:r w:rsidR="009C4C70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{%</w:t>
      </w:r>
      <w:r w:rsidR="00E67451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 xml:space="preserve"> </w:t>
      </w:r>
      <w:r w:rsidR="009C4C70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 xml:space="preserve">for p in </w:t>
      </w:r>
      <w:r w:rsidR="00DF06E4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piste_de_solution</w:t>
      </w:r>
      <w:r w:rsidR="009C4C70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 xml:space="preserve"> %}</w:t>
      </w:r>
    </w:p>
    <w:p w:rsidR="009C4C70" w:rsidRPr="00267F0D" w:rsidRDefault="009C4C70" w:rsidP="00267F0D">
      <w:pPr>
        <w:pStyle w:val="Titre1"/>
        <w:numPr>
          <w:ilvl w:val="0"/>
          <w:numId w:val="52"/>
        </w:numPr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{{p}}</w:t>
      </w:r>
      <w:r w:rsidRPr="00267F0D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{%</w:t>
      </w:r>
      <w:r w:rsidR="00040FA7" w:rsidRPr="00267F0D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 xml:space="preserve"> </w:t>
      </w:r>
      <w:r w:rsidRPr="00267F0D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endfor %}</w:t>
      </w:r>
    </w:p>
    <w:p w:rsidR="009B2E10" w:rsidRPr="0051277C" w:rsidRDefault="009B2E10" w:rsidP="00600BA1">
      <w:pPr>
        <w:pStyle w:val="Titre1"/>
        <w:ind w:left="1440"/>
        <w:rPr>
          <w:rFonts w:ascii="Times New Roman" w:hAnsi="Times New Roman" w:cs="Times New Roman"/>
          <w:b w:val="0"/>
          <w:color w:val="0F0D29" w:themeColor="text1"/>
          <w:sz w:val="28"/>
          <w:szCs w:val="28"/>
          <w:u w:val="single"/>
        </w:rPr>
      </w:pPr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 xml:space="preserve">Toutes les pistes de solutions suivantes ont été </w:t>
      </w:r>
      <w:r w:rsidR="008C4EA6"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validées</w:t>
      </w:r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 xml:space="preserve"> et nous ont permis d’arriver à la solution.</w:t>
      </w:r>
    </w:p>
    <w:p w:rsidR="003575A3" w:rsidRPr="0051277C" w:rsidRDefault="00B66096" w:rsidP="003575A3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77C">
        <w:rPr>
          <w:rFonts w:ascii="Times New Roman" w:hAnsi="Times New Roman" w:cs="Times New Roman"/>
          <w:sz w:val="28"/>
          <w:szCs w:val="28"/>
        </w:rPr>
        <w:t>CONCLUSION ET RETOUT SUR LES OBJECTIFS</w:t>
      </w:r>
      <w:bookmarkEnd w:id="10"/>
      <w:r w:rsidRPr="0051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DE1" w:rsidRPr="0051277C" w:rsidRDefault="00516DE1" w:rsidP="00516DE1">
      <w:pPr>
        <w:pStyle w:val="Paragraphedeliste"/>
        <w:rPr>
          <w:rFonts w:ascii="Times New Roman" w:hAnsi="Times New Roman" w:cs="Times New Roman"/>
          <w:szCs w:val="28"/>
        </w:rPr>
      </w:pPr>
      <w:bookmarkStart w:id="11" w:name="_Toc147065685"/>
    </w:p>
    <w:p w:rsidR="00B66096" w:rsidRPr="0051277C" w:rsidRDefault="00B66096" w:rsidP="00516DE1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77C">
        <w:rPr>
          <w:rFonts w:ascii="Times New Roman" w:hAnsi="Times New Roman" w:cs="Times New Roman"/>
          <w:sz w:val="28"/>
          <w:szCs w:val="28"/>
        </w:rPr>
        <w:t>BILAN CRITIQUE DU TRAVAIL</w:t>
      </w:r>
      <w:bookmarkEnd w:id="11"/>
      <w:r w:rsidRPr="0051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957" w:rsidRPr="0051277C" w:rsidRDefault="005762A8" w:rsidP="00F34957">
      <w:pPr>
        <w:pStyle w:val="Titre1"/>
        <w:ind w:left="1440"/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</w:pPr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  <w:u w:val="single"/>
        </w:rPr>
        <w:t>Individuel</w:t>
      </w:r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 : J’ai pu facilement acquérir les nouvelles notions apprise avec beaucoup plus d’aisance.</w:t>
      </w:r>
    </w:p>
    <w:p w:rsidR="005762A8" w:rsidRPr="0051277C" w:rsidRDefault="005762A8" w:rsidP="00F34957">
      <w:pPr>
        <w:pStyle w:val="Titre1"/>
        <w:ind w:left="1440"/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</w:pPr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  <w:u w:val="single"/>
        </w:rPr>
        <w:t>Group </w:t>
      </w:r>
      <w:r w:rsidRPr="0051277C">
        <w:rPr>
          <w:rFonts w:ascii="Times New Roman" w:hAnsi="Times New Roman" w:cs="Times New Roman"/>
          <w:b w:val="0"/>
          <w:color w:val="0F0D29" w:themeColor="text1"/>
          <w:sz w:val="28"/>
          <w:szCs w:val="28"/>
        </w:rPr>
        <w:t>: Nous avons pu bien collaborer ensemble afin de ressortir la solution et parfaire la présentation de notre prosit retour.</w:t>
      </w:r>
    </w:p>
    <w:p w:rsidR="00BE6103" w:rsidRDefault="00B66096" w:rsidP="009C4C70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2" w:name="_Toc147065686"/>
      <w:r w:rsidRPr="0051277C">
        <w:rPr>
          <w:rFonts w:ascii="Times New Roman" w:hAnsi="Times New Roman" w:cs="Times New Roman"/>
          <w:sz w:val="28"/>
          <w:szCs w:val="28"/>
        </w:rPr>
        <w:t>SYNTHESE DU TRAVAIL EFFECTUE ET DES RESULTATS OBTENUS</w:t>
      </w:r>
      <w:bookmarkEnd w:id="12"/>
      <w:r w:rsidRPr="0051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C70" w:rsidRDefault="009C4C70" w:rsidP="009C4C70">
      <w:pPr>
        <w:pStyle w:val="Titre1"/>
        <w:rPr>
          <w:rFonts w:ascii="Times New Roman" w:hAnsi="Times New Roman" w:cs="Times New Roman"/>
          <w:sz w:val="28"/>
          <w:szCs w:val="28"/>
        </w:rPr>
      </w:pPr>
    </w:p>
    <w:p w:rsidR="009C4C70" w:rsidRPr="009C4C70" w:rsidRDefault="009C4C70" w:rsidP="009C4C70">
      <w:pPr>
        <w:pStyle w:val="Titre1"/>
        <w:rPr>
          <w:rFonts w:ascii="Times New Roman" w:hAnsi="Times New Roman" w:cs="Times New Roman"/>
          <w:sz w:val="28"/>
          <w:szCs w:val="28"/>
        </w:rPr>
        <w:sectPr w:rsidR="009C4C70" w:rsidRPr="009C4C70">
          <w:type w:val="continuous"/>
          <w:pgSz w:w="11906" w:h="16838"/>
          <w:pgMar w:top="1426" w:right="1628" w:bottom="1629" w:left="1462" w:header="720" w:footer="720" w:gutter="0"/>
          <w:cols w:space="720"/>
        </w:sectPr>
      </w:pPr>
    </w:p>
    <w:p w:rsidR="009C4C70" w:rsidRPr="00BE6103" w:rsidRDefault="009C4C70" w:rsidP="009C4C70">
      <w:pPr>
        <w:spacing w:after="230" w:line="360" w:lineRule="auto"/>
        <w:rPr>
          <w:rFonts w:ascii="Times New Roman" w:eastAsia="Times New Roman" w:hAnsi="Times New Roman" w:cs="Times New Roman"/>
          <w:b w:val="0"/>
          <w:color w:val="000000"/>
          <w:szCs w:val="28"/>
          <w:lang w:eastAsia="fr-FR"/>
        </w:rPr>
      </w:pPr>
    </w:p>
    <w:p w:rsidR="00674DC6" w:rsidRPr="00BE6103" w:rsidRDefault="00674DC6" w:rsidP="00BE6103">
      <w:pPr>
        <w:tabs>
          <w:tab w:val="left" w:pos="720"/>
          <w:tab w:val="left" w:pos="2080"/>
        </w:tabs>
        <w:jc w:val="both"/>
        <w:rPr>
          <w:rFonts w:ascii="Times New Roman" w:eastAsiaTheme="majorEastAsia" w:hAnsi="Times New Roman" w:cs="Times New Roman"/>
          <w:b w:val="0"/>
          <w:color w:val="0F0D29" w:themeColor="text1"/>
          <w:kern w:val="28"/>
          <w:szCs w:val="28"/>
        </w:rPr>
      </w:pPr>
    </w:p>
    <w:p w:rsidR="00305F72" w:rsidRPr="0051277C" w:rsidRDefault="00305F72" w:rsidP="00674DC6">
      <w:pPr>
        <w:tabs>
          <w:tab w:val="left" w:pos="720"/>
          <w:tab w:val="left" w:pos="2080"/>
        </w:tabs>
        <w:ind w:left="720"/>
        <w:jc w:val="both"/>
        <w:rPr>
          <w:rFonts w:ascii="Times New Roman" w:hAnsi="Times New Roman" w:cs="Times New Roman"/>
          <w:color w:val="auto"/>
          <w:szCs w:val="28"/>
        </w:rPr>
      </w:pPr>
    </w:p>
    <w:p w:rsidR="00B66096" w:rsidRPr="0051277C" w:rsidRDefault="00B66096" w:rsidP="00B6609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3" w:name="_Toc147065687"/>
      <w:r w:rsidRPr="0051277C">
        <w:rPr>
          <w:rFonts w:ascii="Times New Roman" w:hAnsi="Times New Roman" w:cs="Times New Roman"/>
          <w:sz w:val="28"/>
          <w:szCs w:val="28"/>
        </w:rPr>
        <w:t>REFERENCES BIBLIOGRAPHIQUES FOURNIES DANS LE PROSIT</w:t>
      </w:r>
      <w:bookmarkEnd w:id="13"/>
      <w:r w:rsidRPr="0051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4214" w:rsidRPr="005B4214" w:rsidRDefault="005B4214" w:rsidP="009C4C70">
      <w:pPr>
        <w:pStyle w:val="Titre1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bookmarkStart w:id="14" w:name="_Toc147065688"/>
    </w:p>
    <w:p w:rsidR="00B66096" w:rsidRPr="0051277C" w:rsidRDefault="004F17F1" w:rsidP="00B6609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77C">
        <w:rPr>
          <w:rFonts w:ascii="Times New Roman" w:hAnsi="Times New Roman" w:cs="Times New Roman"/>
          <w:sz w:val="28"/>
          <w:szCs w:val="28"/>
        </w:rPr>
        <w:t>REF</w:t>
      </w:r>
      <w:r w:rsidR="00B66096" w:rsidRPr="0051277C">
        <w:rPr>
          <w:rFonts w:ascii="Times New Roman" w:hAnsi="Times New Roman" w:cs="Times New Roman"/>
          <w:sz w:val="28"/>
          <w:szCs w:val="28"/>
        </w:rPr>
        <w:t>RENCES BIBLIOGRAPHIQUES COMPLEMENTAIRES</w:t>
      </w:r>
      <w:bookmarkEnd w:id="14"/>
      <w:r w:rsidR="00B66096" w:rsidRPr="0051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717E" w:rsidRPr="0051277C" w:rsidRDefault="0028717E" w:rsidP="0051277C">
      <w:pPr>
        <w:pStyle w:val="Titre1"/>
        <w:ind w:left="360"/>
        <w:rPr>
          <w:rFonts w:ascii="Times New Roman" w:hAnsi="Times New Roman" w:cs="Times New Roman"/>
          <w:sz w:val="28"/>
          <w:szCs w:val="28"/>
        </w:rPr>
      </w:pPr>
    </w:p>
    <w:sectPr w:rsidR="0028717E" w:rsidRPr="0051277C" w:rsidSect="00177943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Borders w:offsetFrom="page">
        <w:top w:val="single" w:sz="4" w:space="24" w:color="082A75" w:themeColor="text2"/>
        <w:left w:val="single" w:sz="4" w:space="24" w:color="082A75" w:themeColor="text2"/>
        <w:bottom w:val="single" w:sz="4" w:space="24" w:color="082A75" w:themeColor="text2"/>
        <w:right w:val="single" w:sz="4" w:space="24" w:color="082A75" w:themeColor="text2"/>
      </w:pgBorders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CEE" w:rsidRDefault="007E3CEE">
      <w:r>
        <w:separator/>
      </w:r>
    </w:p>
    <w:p w:rsidR="007E3CEE" w:rsidRDefault="007E3CEE"/>
  </w:endnote>
  <w:endnote w:type="continuationSeparator" w:id="0">
    <w:p w:rsidR="007E3CEE" w:rsidRDefault="007E3CEE">
      <w:r>
        <w:continuationSeparator/>
      </w:r>
    </w:p>
    <w:p w:rsidR="007E3CEE" w:rsidRDefault="007E3C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E43" w:rsidRDefault="00EF0E43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C62B3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  <w:p w:rsidR="00EF0E43" w:rsidRDefault="00EF0E43">
    <w:pPr>
      <w:pStyle w:val="Pieddepage"/>
    </w:pPr>
  </w:p>
  <w:p w:rsidR="00EF0E43" w:rsidRDefault="00EF0E43"/>
  <w:p w:rsidR="00EF0E43" w:rsidRDefault="00EF0E43"/>
  <w:p w:rsidR="00EF0E43" w:rsidRDefault="00EF0E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CEE" w:rsidRDefault="007E3CEE">
      <w:r>
        <w:separator/>
      </w:r>
    </w:p>
    <w:p w:rsidR="007E3CEE" w:rsidRDefault="007E3CEE"/>
  </w:footnote>
  <w:footnote w:type="continuationSeparator" w:id="0">
    <w:p w:rsidR="007E3CEE" w:rsidRDefault="007E3CEE">
      <w:r>
        <w:continuationSeparator/>
      </w:r>
    </w:p>
    <w:p w:rsidR="007E3CEE" w:rsidRDefault="007E3C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44546A"/>
        <w:left w:val="single" w:sz="36" w:space="0" w:color="44546A"/>
        <w:bottom w:val="single" w:sz="36" w:space="0" w:color="44546A"/>
        <w:right w:val="single" w:sz="36" w:space="0" w:color="44546A"/>
        <w:insideH w:val="single" w:sz="36" w:space="0" w:color="44546A"/>
        <w:insideV w:val="single" w:sz="36" w:space="0" w:color="44546A"/>
      </w:tblBorders>
      <w:tblLook w:val="0000" w:firstRow="0" w:lastRow="0" w:firstColumn="0" w:lastColumn="0" w:noHBand="0" w:noVBand="0"/>
    </w:tblPr>
    <w:tblGrid>
      <w:gridCol w:w="10035"/>
    </w:tblGrid>
    <w:tr w:rsidR="00EF0E43" w:rsidTr="00BE6103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/>
            <w:right w:val="nil"/>
          </w:tcBorders>
        </w:tcPr>
        <w:p w:rsidR="00EF0E43" w:rsidRDefault="00EF0E43">
          <w:pPr>
            <w:pStyle w:val="En-tte"/>
          </w:pPr>
        </w:p>
      </w:tc>
    </w:tr>
  </w:tbl>
  <w:p w:rsidR="00EF0E43" w:rsidRDefault="00EF0E43" w:rsidP="00D077E9">
    <w:pPr>
      <w:pStyle w:val="En-tte"/>
    </w:pPr>
  </w:p>
  <w:p w:rsidR="00EF0E43" w:rsidRDefault="00EF0E43"/>
  <w:p w:rsidR="00EF0E43" w:rsidRDefault="00EF0E43"/>
  <w:p w:rsidR="00EF0E43" w:rsidRDefault="00EF0E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239"/>
    <w:multiLevelType w:val="multilevel"/>
    <w:tmpl w:val="CF64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628C0"/>
    <w:multiLevelType w:val="hybridMultilevel"/>
    <w:tmpl w:val="E57E8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63D9D"/>
    <w:multiLevelType w:val="multilevel"/>
    <w:tmpl w:val="C34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7286D"/>
    <w:multiLevelType w:val="hybridMultilevel"/>
    <w:tmpl w:val="253CD77E"/>
    <w:lvl w:ilvl="0" w:tplc="BD8E8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4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C8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47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CC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8B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8A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8E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0A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7A5AAD"/>
    <w:multiLevelType w:val="hybridMultilevel"/>
    <w:tmpl w:val="E4646FBC"/>
    <w:lvl w:ilvl="0" w:tplc="F4A4C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21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EB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E5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80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AA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E3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62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2E64CE"/>
    <w:multiLevelType w:val="hybridMultilevel"/>
    <w:tmpl w:val="108E640A"/>
    <w:lvl w:ilvl="0" w:tplc="5AD2AA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A306B9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762992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4B23DF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A6A8B5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1988F5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DAE0BF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B9886C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C662486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15505EAE"/>
    <w:multiLevelType w:val="hybridMultilevel"/>
    <w:tmpl w:val="298AE14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5D44CA"/>
    <w:multiLevelType w:val="hybridMultilevel"/>
    <w:tmpl w:val="7108A29A"/>
    <w:lvl w:ilvl="0" w:tplc="94807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0AC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CE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CF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2E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A1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A3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C8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07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915B4A"/>
    <w:multiLevelType w:val="hybridMultilevel"/>
    <w:tmpl w:val="D944A196"/>
    <w:lvl w:ilvl="0" w:tplc="6FD81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AA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E5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C1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63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E5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5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E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A8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D32749"/>
    <w:multiLevelType w:val="hybridMultilevel"/>
    <w:tmpl w:val="A83C9030"/>
    <w:lvl w:ilvl="0" w:tplc="F3FE0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6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08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C9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E1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26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E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26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C5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9E64730"/>
    <w:multiLevelType w:val="multilevel"/>
    <w:tmpl w:val="791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B8648E"/>
    <w:multiLevelType w:val="hybridMultilevel"/>
    <w:tmpl w:val="3DAED07E"/>
    <w:lvl w:ilvl="0" w:tplc="1E60B87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82CBC"/>
    <w:multiLevelType w:val="hybridMultilevel"/>
    <w:tmpl w:val="B88208BE"/>
    <w:lvl w:ilvl="0" w:tplc="B7C22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A4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AA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8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2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03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48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E7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63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1EB5B00"/>
    <w:multiLevelType w:val="multilevel"/>
    <w:tmpl w:val="CB1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F67EDE"/>
    <w:multiLevelType w:val="hybridMultilevel"/>
    <w:tmpl w:val="D05CF3B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76C1544"/>
    <w:multiLevelType w:val="hybridMultilevel"/>
    <w:tmpl w:val="ECF6220E"/>
    <w:lvl w:ilvl="0" w:tplc="E4C4C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64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EF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63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E3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8F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965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B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64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ED3D35"/>
    <w:multiLevelType w:val="hybridMultilevel"/>
    <w:tmpl w:val="9E162258"/>
    <w:lvl w:ilvl="0" w:tplc="DA7A3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AA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26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EA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E6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A1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8C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8D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47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92533E1"/>
    <w:multiLevelType w:val="hybridMultilevel"/>
    <w:tmpl w:val="1F1CF83C"/>
    <w:lvl w:ilvl="0" w:tplc="040C000F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A02ACE"/>
    <w:multiLevelType w:val="hybridMultilevel"/>
    <w:tmpl w:val="D48EE06C"/>
    <w:lvl w:ilvl="0" w:tplc="29F02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AB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24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06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F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C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A2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46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A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F824C21"/>
    <w:multiLevelType w:val="hybridMultilevel"/>
    <w:tmpl w:val="AEA0A592"/>
    <w:lvl w:ilvl="0" w:tplc="454E5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6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4F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66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E6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A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EC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4CF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2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CB4A08"/>
    <w:multiLevelType w:val="hybridMultilevel"/>
    <w:tmpl w:val="3BC0C8C6"/>
    <w:lvl w:ilvl="0" w:tplc="CE6EFDB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lang w:val="en-US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9763461"/>
    <w:multiLevelType w:val="hybridMultilevel"/>
    <w:tmpl w:val="3540568A"/>
    <w:lvl w:ilvl="0" w:tplc="4238C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4B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EB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AD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4F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C0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8F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2D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073D94"/>
    <w:multiLevelType w:val="hybridMultilevel"/>
    <w:tmpl w:val="3D4275F8"/>
    <w:lvl w:ilvl="0" w:tplc="2BF84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CE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C5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C7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CE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9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2F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0A2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C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D621F4D"/>
    <w:multiLevelType w:val="hybridMultilevel"/>
    <w:tmpl w:val="ED4E76F4"/>
    <w:lvl w:ilvl="0" w:tplc="F6F6C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EB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CE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87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A6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AE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6F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C26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E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D11E91"/>
    <w:multiLevelType w:val="hybridMultilevel"/>
    <w:tmpl w:val="AE1C1B0E"/>
    <w:lvl w:ilvl="0" w:tplc="43FA2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66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EB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04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8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C9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A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0A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44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EF87D86"/>
    <w:multiLevelType w:val="hybridMultilevel"/>
    <w:tmpl w:val="A7A4E16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3EA1E15"/>
    <w:multiLevelType w:val="hybridMultilevel"/>
    <w:tmpl w:val="AB6E48D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7705C5A"/>
    <w:multiLevelType w:val="hybridMultilevel"/>
    <w:tmpl w:val="6F84906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884932"/>
    <w:multiLevelType w:val="hybridMultilevel"/>
    <w:tmpl w:val="AE883B9A"/>
    <w:lvl w:ilvl="0" w:tplc="DD743C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2D2AA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47FCA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D8821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A9EF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A6B17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6ACAE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AA2E4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5ADFF8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9C66A12"/>
    <w:multiLevelType w:val="hybridMultilevel"/>
    <w:tmpl w:val="169A9B3C"/>
    <w:lvl w:ilvl="0" w:tplc="E6C81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04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4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4E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A2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A8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EA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60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C8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F07033A"/>
    <w:multiLevelType w:val="hybridMultilevel"/>
    <w:tmpl w:val="E8D00C00"/>
    <w:lvl w:ilvl="0" w:tplc="CB5C2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EC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EF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2E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C5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E7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23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63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E6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484CBE"/>
    <w:multiLevelType w:val="hybridMultilevel"/>
    <w:tmpl w:val="D6F89D12"/>
    <w:lvl w:ilvl="0" w:tplc="328A2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AD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8E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8A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4E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8C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6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48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02305AD"/>
    <w:multiLevelType w:val="hybridMultilevel"/>
    <w:tmpl w:val="7D0C9DD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C85876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E633BC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7A26C3"/>
    <w:multiLevelType w:val="hybridMultilevel"/>
    <w:tmpl w:val="85C41AC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65D7561"/>
    <w:multiLevelType w:val="hybridMultilevel"/>
    <w:tmpl w:val="B8CE685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A0F38E5"/>
    <w:multiLevelType w:val="multilevel"/>
    <w:tmpl w:val="D8D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DF62C8"/>
    <w:multiLevelType w:val="hybridMultilevel"/>
    <w:tmpl w:val="D634315C"/>
    <w:lvl w:ilvl="0" w:tplc="0B90D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A6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67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20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E5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0A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E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A8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0E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B756225"/>
    <w:multiLevelType w:val="multilevel"/>
    <w:tmpl w:val="067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E674B5"/>
    <w:multiLevelType w:val="hybridMultilevel"/>
    <w:tmpl w:val="1DA6BF1E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5D56EA"/>
    <w:multiLevelType w:val="hybridMultilevel"/>
    <w:tmpl w:val="1F1AA596"/>
    <w:lvl w:ilvl="0" w:tplc="FDE6F080">
      <w:start w:val="9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7091687"/>
    <w:multiLevelType w:val="hybridMultilevel"/>
    <w:tmpl w:val="E524205E"/>
    <w:lvl w:ilvl="0" w:tplc="F06CEB84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>
    <w:nsid w:val="693E47D5"/>
    <w:multiLevelType w:val="hybridMultilevel"/>
    <w:tmpl w:val="04A8FBE6"/>
    <w:lvl w:ilvl="0" w:tplc="2B662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E6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4E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43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24E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AA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03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8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4A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A905DC5"/>
    <w:multiLevelType w:val="hybridMultilevel"/>
    <w:tmpl w:val="2116AEC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C9860D3"/>
    <w:multiLevelType w:val="hybridMultilevel"/>
    <w:tmpl w:val="74287F5C"/>
    <w:lvl w:ilvl="0" w:tplc="C8F4AE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7D0604"/>
    <w:multiLevelType w:val="hybridMultilevel"/>
    <w:tmpl w:val="106656FE"/>
    <w:lvl w:ilvl="0" w:tplc="D75A500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9A673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03E7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8AE9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B0C00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C7C66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E661B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73E2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0BE6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6F806168"/>
    <w:multiLevelType w:val="hybridMultilevel"/>
    <w:tmpl w:val="3F7827C2"/>
    <w:lvl w:ilvl="0" w:tplc="C77C8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A0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A4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69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E4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2A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E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A0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1313666"/>
    <w:multiLevelType w:val="hybridMultilevel"/>
    <w:tmpl w:val="2DD48450"/>
    <w:lvl w:ilvl="0" w:tplc="92AE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B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CB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CA1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2E6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A3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4E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66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6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2A57085"/>
    <w:multiLevelType w:val="hybridMultilevel"/>
    <w:tmpl w:val="C3BA31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3ED162A"/>
    <w:multiLevelType w:val="hybridMultilevel"/>
    <w:tmpl w:val="051EA7FC"/>
    <w:lvl w:ilvl="0" w:tplc="DD767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82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4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CE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49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E4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6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06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4D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75197E8E"/>
    <w:multiLevelType w:val="hybridMultilevel"/>
    <w:tmpl w:val="C054F922"/>
    <w:lvl w:ilvl="0" w:tplc="41EC6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BEF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92F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A2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82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EB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0B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9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F46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7CFB071B"/>
    <w:multiLevelType w:val="hybridMultilevel"/>
    <w:tmpl w:val="3AF097EC"/>
    <w:lvl w:ilvl="0" w:tplc="2FF06F5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7E0D0DD7"/>
    <w:multiLevelType w:val="hybridMultilevel"/>
    <w:tmpl w:val="4460A926"/>
    <w:lvl w:ilvl="0" w:tplc="93EC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C8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C5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A1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47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0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09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C8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C6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50"/>
  </w:num>
  <w:num w:numId="3">
    <w:abstractNumId w:val="32"/>
  </w:num>
  <w:num w:numId="4">
    <w:abstractNumId w:val="17"/>
  </w:num>
  <w:num w:numId="5">
    <w:abstractNumId w:val="20"/>
  </w:num>
  <w:num w:numId="6">
    <w:abstractNumId w:val="1"/>
  </w:num>
  <w:num w:numId="7">
    <w:abstractNumId w:val="38"/>
  </w:num>
  <w:num w:numId="8">
    <w:abstractNumId w:val="5"/>
  </w:num>
  <w:num w:numId="9">
    <w:abstractNumId w:val="21"/>
  </w:num>
  <w:num w:numId="10">
    <w:abstractNumId w:val="41"/>
  </w:num>
  <w:num w:numId="11">
    <w:abstractNumId w:val="12"/>
  </w:num>
  <w:num w:numId="12">
    <w:abstractNumId w:val="48"/>
  </w:num>
  <w:num w:numId="13">
    <w:abstractNumId w:val="7"/>
  </w:num>
  <w:num w:numId="14">
    <w:abstractNumId w:val="8"/>
  </w:num>
  <w:num w:numId="15">
    <w:abstractNumId w:val="45"/>
  </w:num>
  <w:num w:numId="16">
    <w:abstractNumId w:val="46"/>
  </w:num>
  <w:num w:numId="17">
    <w:abstractNumId w:val="49"/>
  </w:num>
  <w:num w:numId="18">
    <w:abstractNumId w:val="4"/>
  </w:num>
  <w:num w:numId="19">
    <w:abstractNumId w:val="22"/>
  </w:num>
  <w:num w:numId="20">
    <w:abstractNumId w:val="23"/>
  </w:num>
  <w:num w:numId="21">
    <w:abstractNumId w:val="15"/>
  </w:num>
  <w:num w:numId="22">
    <w:abstractNumId w:val="19"/>
  </w:num>
  <w:num w:numId="23">
    <w:abstractNumId w:val="18"/>
  </w:num>
  <w:num w:numId="24">
    <w:abstractNumId w:val="29"/>
  </w:num>
  <w:num w:numId="25">
    <w:abstractNumId w:val="16"/>
  </w:num>
  <w:num w:numId="26">
    <w:abstractNumId w:val="31"/>
  </w:num>
  <w:num w:numId="27">
    <w:abstractNumId w:val="51"/>
  </w:num>
  <w:num w:numId="28">
    <w:abstractNumId w:val="36"/>
  </w:num>
  <w:num w:numId="29">
    <w:abstractNumId w:val="3"/>
  </w:num>
  <w:num w:numId="30">
    <w:abstractNumId w:val="24"/>
  </w:num>
  <w:num w:numId="31">
    <w:abstractNumId w:val="30"/>
  </w:num>
  <w:num w:numId="32">
    <w:abstractNumId w:val="9"/>
  </w:num>
  <w:num w:numId="33">
    <w:abstractNumId w:val="39"/>
  </w:num>
  <w:num w:numId="34">
    <w:abstractNumId w:val="43"/>
  </w:num>
  <w:num w:numId="35">
    <w:abstractNumId w:val="26"/>
  </w:num>
  <w:num w:numId="36">
    <w:abstractNumId w:val="27"/>
  </w:num>
  <w:num w:numId="37">
    <w:abstractNumId w:val="6"/>
  </w:num>
  <w:num w:numId="38">
    <w:abstractNumId w:val="14"/>
  </w:num>
  <w:num w:numId="39">
    <w:abstractNumId w:val="34"/>
  </w:num>
  <w:num w:numId="40">
    <w:abstractNumId w:val="25"/>
  </w:num>
  <w:num w:numId="41">
    <w:abstractNumId w:val="0"/>
  </w:num>
  <w:num w:numId="42">
    <w:abstractNumId w:val="37"/>
  </w:num>
  <w:num w:numId="43">
    <w:abstractNumId w:val="35"/>
  </w:num>
  <w:num w:numId="44">
    <w:abstractNumId w:val="2"/>
  </w:num>
  <w:num w:numId="45">
    <w:abstractNumId w:val="10"/>
  </w:num>
  <w:num w:numId="46">
    <w:abstractNumId w:val="13"/>
  </w:num>
  <w:num w:numId="47">
    <w:abstractNumId w:val="40"/>
  </w:num>
  <w:num w:numId="48">
    <w:abstractNumId w:val="42"/>
  </w:num>
  <w:num w:numId="49">
    <w:abstractNumId w:val="44"/>
  </w:num>
  <w:num w:numId="50">
    <w:abstractNumId w:val="28"/>
  </w:num>
  <w:num w:numId="51">
    <w:abstractNumId w:val="33"/>
  </w:num>
  <w:num w:numId="52">
    <w:abstractNumId w:val="4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12"/>
    <w:rsid w:val="000005FE"/>
    <w:rsid w:val="000022D6"/>
    <w:rsid w:val="000129D6"/>
    <w:rsid w:val="00016E7C"/>
    <w:rsid w:val="0002482E"/>
    <w:rsid w:val="00034CA8"/>
    <w:rsid w:val="00035A64"/>
    <w:rsid w:val="00036F4C"/>
    <w:rsid w:val="00040FA7"/>
    <w:rsid w:val="0004421C"/>
    <w:rsid w:val="00050324"/>
    <w:rsid w:val="00071E38"/>
    <w:rsid w:val="000946BC"/>
    <w:rsid w:val="000A0150"/>
    <w:rsid w:val="000E0C33"/>
    <w:rsid w:val="000E63C9"/>
    <w:rsid w:val="000F7F1C"/>
    <w:rsid w:val="001033F7"/>
    <w:rsid w:val="00105119"/>
    <w:rsid w:val="0010634E"/>
    <w:rsid w:val="00115C1A"/>
    <w:rsid w:val="00123B02"/>
    <w:rsid w:val="00130E9D"/>
    <w:rsid w:val="00150A6D"/>
    <w:rsid w:val="00177943"/>
    <w:rsid w:val="00181A73"/>
    <w:rsid w:val="00185B35"/>
    <w:rsid w:val="001B08E7"/>
    <w:rsid w:val="001F2432"/>
    <w:rsid w:val="001F2BC8"/>
    <w:rsid w:val="001F5F6B"/>
    <w:rsid w:val="00201AF9"/>
    <w:rsid w:val="00234BBE"/>
    <w:rsid w:val="00242517"/>
    <w:rsid w:val="00243EBC"/>
    <w:rsid w:val="00246A35"/>
    <w:rsid w:val="00253D39"/>
    <w:rsid w:val="00254F3B"/>
    <w:rsid w:val="002608A3"/>
    <w:rsid w:val="00267F0D"/>
    <w:rsid w:val="00270C80"/>
    <w:rsid w:val="00284348"/>
    <w:rsid w:val="0028717E"/>
    <w:rsid w:val="002C2622"/>
    <w:rsid w:val="002F51F5"/>
    <w:rsid w:val="00305F72"/>
    <w:rsid w:val="00312137"/>
    <w:rsid w:val="00313DCF"/>
    <w:rsid w:val="00320502"/>
    <w:rsid w:val="00330359"/>
    <w:rsid w:val="0033762F"/>
    <w:rsid w:val="00351371"/>
    <w:rsid w:val="003575A3"/>
    <w:rsid w:val="00360494"/>
    <w:rsid w:val="00366C7E"/>
    <w:rsid w:val="00384EA3"/>
    <w:rsid w:val="003A35C9"/>
    <w:rsid w:val="003A39A1"/>
    <w:rsid w:val="003B00D3"/>
    <w:rsid w:val="003B6CC1"/>
    <w:rsid w:val="003C2191"/>
    <w:rsid w:val="003C45DC"/>
    <w:rsid w:val="003D04C4"/>
    <w:rsid w:val="003D1F35"/>
    <w:rsid w:val="003D3863"/>
    <w:rsid w:val="003D5EEA"/>
    <w:rsid w:val="0040453F"/>
    <w:rsid w:val="004110DE"/>
    <w:rsid w:val="004318B7"/>
    <w:rsid w:val="00431C00"/>
    <w:rsid w:val="0044085A"/>
    <w:rsid w:val="00454AEA"/>
    <w:rsid w:val="00464C1B"/>
    <w:rsid w:val="00481688"/>
    <w:rsid w:val="004832A7"/>
    <w:rsid w:val="00483F51"/>
    <w:rsid w:val="004A0477"/>
    <w:rsid w:val="004A6F98"/>
    <w:rsid w:val="004B21A5"/>
    <w:rsid w:val="004C6836"/>
    <w:rsid w:val="004D3783"/>
    <w:rsid w:val="004D401D"/>
    <w:rsid w:val="004E6ED7"/>
    <w:rsid w:val="004F17F1"/>
    <w:rsid w:val="004F5F11"/>
    <w:rsid w:val="005037F0"/>
    <w:rsid w:val="0051277C"/>
    <w:rsid w:val="00516A86"/>
    <w:rsid w:val="00516DE1"/>
    <w:rsid w:val="005275F6"/>
    <w:rsid w:val="00532541"/>
    <w:rsid w:val="005336CE"/>
    <w:rsid w:val="00534464"/>
    <w:rsid w:val="00546647"/>
    <w:rsid w:val="00562F5E"/>
    <w:rsid w:val="00572102"/>
    <w:rsid w:val="005762A8"/>
    <w:rsid w:val="00584154"/>
    <w:rsid w:val="005918DD"/>
    <w:rsid w:val="00596F34"/>
    <w:rsid w:val="005B4214"/>
    <w:rsid w:val="005D6CE0"/>
    <w:rsid w:val="005F111F"/>
    <w:rsid w:val="005F1BB0"/>
    <w:rsid w:val="005F210B"/>
    <w:rsid w:val="00600BA1"/>
    <w:rsid w:val="00600BAC"/>
    <w:rsid w:val="0060335B"/>
    <w:rsid w:val="006249F9"/>
    <w:rsid w:val="00650B4F"/>
    <w:rsid w:val="00656C4D"/>
    <w:rsid w:val="00657F3E"/>
    <w:rsid w:val="0066418B"/>
    <w:rsid w:val="00674DC6"/>
    <w:rsid w:val="006964C1"/>
    <w:rsid w:val="006E2DA2"/>
    <w:rsid w:val="006E5716"/>
    <w:rsid w:val="007032AB"/>
    <w:rsid w:val="00705BE1"/>
    <w:rsid w:val="00710EA3"/>
    <w:rsid w:val="00724058"/>
    <w:rsid w:val="007302B3"/>
    <w:rsid w:val="00730733"/>
    <w:rsid w:val="00730E3A"/>
    <w:rsid w:val="00735C90"/>
    <w:rsid w:val="00735D47"/>
    <w:rsid w:val="00736AAF"/>
    <w:rsid w:val="00740F0F"/>
    <w:rsid w:val="00743345"/>
    <w:rsid w:val="00765B2A"/>
    <w:rsid w:val="007749F0"/>
    <w:rsid w:val="00775275"/>
    <w:rsid w:val="00782D0F"/>
    <w:rsid w:val="00783A34"/>
    <w:rsid w:val="0078678B"/>
    <w:rsid w:val="007A6F66"/>
    <w:rsid w:val="007B3664"/>
    <w:rsid w:val="007B36F8"/>
    <w:rsid w:val="007B4CE8"/>
    <w:rsid w:val="007C6B52"/>
    <w:rsid w:val="007D16C5"/>
    <w:rsid w:val="007E3CEE"/>
    <w:rsid w:val="007E5472"/>
    <w:rsid w:val="007E6064"/>
    <w:rsid w:val="008049B6"/>
    <w:rsid w:val="0082102C"/>
    <w:rsid w:val="008338C4"/>
    <w:rsid w:val="00862FE4"/>
    <w:rsid w:val="0086389A"/>
    <w:rsid w:val="0087605E"/>
    <w:rsid w:val="008769B9"/>
    <w:rsid w:val="00885768"/>
    <w:rsid w:val="00890916"/>
    <w:rsid w:val="008A11FE"/>
    <w:rsid w:val="008B1FEE"/>
    <w:rsid w:val="008C4EA6"/>
    <w:rsid w:val="008C62B3"/>
    <w:rsid w:val="009031BD"/>
    <w:rsid w:val="00903C32"/>
    <w:rsid w:val="0091275B"/>
    <w:rsid w:val="00915C5D"/>
    <w:rsid w:val="00916B16"/>
    <w:rsid w:val="009173B9"/>
    <w:rsid w:val="0093335D"/>
    <w:rsid w:val="0093613E"/>
    <w:rsid w:val="00943026"/>
    <w:rsid w:val="00944599"/>
    <w:rsid w:val="00950A73"/>
    <w:rsid w:val="00966B81"/>
    <w:rsid w:val="009B2E10"/>
    <w:rsid w:val="009C4C70"/>
    <w:rsid w:val="009C7720"/>
    <w:rsid w:val="009E76D9"/>
    <w:rsid w:val="009F0904"/>
    <w:rsid w:val="009F3AFC"/>
    <w:rsid w:val="009F4500"/>
    <w:rsid w:val="00A10100"/>
    <w:rsid w:val="00A20299"/>
    <w:rsid w:val="00A23AFA"/>
    <w:rsid w:val="00A31B3E"/>
    <w:rsid w:val="00A532F3"/>
    <w:rsid w:val="00A56BF8"/>
    <w:rsid w:val="00A60712"/>
    <w:rsid w:val="00A6083F"/>
    <w:rsid w:val="00A61747"/>
    <w:rsid w:val="00A8489E"/>
    <w:rsid w:val="00AA4646"/>
    <w:rsid w:val="00AB02A7"/>
    <w:rsid w:val="00AB3F1B"/>
    <w:rsid w:val="00AB4DAC"/>
    <w:rsid w:val="00AB504F"/>
    <w:rsid w:val="00AC29F3"/>
    <w:rsid w:val="00AF19C3"/>
    <w:rsid w:val="00B231E5"/>
    <w:rsid w:val="00B40AF4"/>
    <w:rsid w:val="00B56D90"/>
    <w:rsid w:val="00B66096"/>
    <w:rsid w:val="00BA4B34"/>
    <w:rsid w:val="00BA677F"/>
    <w:rsid w:val="00BA7A34"/>
    <w:rsid w:val="00BC5DD9"/>
    <w:rsid w:val="00BE37AF"/>
    <w:rsid w:val="00BE6103"/>
    <w:rsid w:val="00C02B87"/>
    <w:rsid w:val="00C03B18"/>
    <w:rsid w:val="00C049DD"/>
    <w:rsid w:val="00C05C56"/>
    <w:rsid w:val="00C316C6"/>
    <w:rsid w:val="00C4086D"/>
    <w:rsid w:val="00C86AF7"/>
    <w:rsid w:val="00CA1896"/>
    <w:rsid w:val="00CB5B28"/>
    <w:rsid w:val="00CE3684"/>
    <w:rsid w:val="00CE6245"/>
    <w:rsid w:val="00CE695F"/>
    <w:rsid w:val="00CF5371"/>
    <w:rsid w:val="00D0323A"/>
    <w:rsid w:val="00D0559F"/>
    <w:rsid w:val="00D077E9"/>
    <w:rsid w:val="00D42CB7"/>
    <w:rsid w:val="00D5413D"/>
    <w:rsid w:val="00D54953"/>
    <w:rsid w:val="00D5688A"/>
    <w:rsid w:val="00D570A9"/>
    <w:rsid w:val="00D60DAF"/>
    <w:rsid w:val="00D70D02"/>
    <w:rsid w:val="00D770C7"/>
    <w:rsid w:val="00D86945"/>
    <w:rsid w:val="00D90290"/>
    <w:rsid w:val="00DB3AAD"/>
    <w:rsid w:val="00DC430C"/>
    <w:rsid w:val="00DD152F"/>
    <w:rsid w:val="00DE213F"/>
    <w:rsid w:val="00DF027C"/>
    <w:rsid w:val="00DF06E4"/>
    <w:rsid w:val="00E00A32"/>
    <w:rsid w:val="00E112AD"/>
    <w:rsid w:val="00E16849"/>
    <w:rsid w:val="00E2029D"/>
    <w:rsid w:val="00E22ACD"/>
    <w:rsid w:val="00E23B74"/>
    <w:rsid w:val="00E32438"/>
    <w:rsid w:val="00E41A25"/>
    <w:rsid w:val="00E424E5"/>
    <w:rsid w:val="00E5102F"/>
    <w:rsid w:val="00E620B0"/>
    <w:rsid w:val="00E67451"/>
    <w:rsid w:val="00E81B40"/>
    <w:rsid w:val="00E8565E"/>
    <w:rsid w:val="00E9322F"/>
    <w:rsid w:val="00E93B4E"/>
    <w:rsid w:val="00EA0B51"/>
    <w:rsid w:val="00EF0E43"/>
    <w:rsid w:val="00EF555B"/>
    <w:rsid w:val="00F027BB"/>
    <w:rsid w:val="00F11DCF"/>
    <w:rsid w:val="00F162EA"/>
    <w:rsid w:val="00F34957"/>
    <w:rsid w:val="00F4431D"/>
    <w:rsid w:val="00F47DEA"/>
    <w:rsid w:val="00F52D27"/>
    <w:rsid w:val="00F63866"/>
    <w:rsid w:val="00F80F08"/>
    <w:rsid w:val="00F83527"/>
    <w:rsid w:val="00FB26E1"/>
    <w:rsid w:val="00FB414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C54FBB-B109-45D1-A435-A4C3DA1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DCF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305F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semiHidden/>
    <w:unhideWhenUsed/>
    <w:qFormat/>
    <w:rsid w:val="00A101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Lienhypertexte">
    <w:name w:val="Hyperlink"/>
    <w:basedOn w:val="Policepardfaut"/>
    <w:uiPriority w:val="99"/>
    <w:unhideWhenUsed/>
    <w:rsid w:val="00A60712"/>
    <w:rPr>
      <w:color w:val="3592C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60712"/>
    <w:pPr>
      <w:spacing w:after="100" w:line="259" w:lineRule="auto"/>
    </w:pPr>
    <w:rPr>
      <w:rFonts w:eastAsiaTheme="minorHAnsi"/>
      <w:b w:val="0"/>
      <w:color w:val="auto"/>
      <w:sz w:val="22"/>
    </w:rPr>
  </w:style>
  <w:style w:type="paragraph" w:styleId="Paragraphedeliste">
    <w:name w:val="List Paragraph"/>
    <w:basedOn w:val="Normal"/>
    <w:uiPriority w:val="34"/>
    <w:unhideWhenUsed/>
    <w:qFormat/>
    <w:rsid w:val="00F349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446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634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634E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B40AF4"/>
    <w:rPr>
      <w:color w:val="3592CF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1"/>
    <w:semiHidden/>
    <w:rsid w:val="00A10100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indicateur-langue">
    <w:name w:val="indicateur-langue"/>
    <w:basedOn w:val="Policepardfaut"/>
    <w:rsid w:val="00944599"/>
  </w:style>
  <w:style w:type="character" w:customStyle="1" w:styleId="nowrap">
    <w:name w:val="nowrap"/>
    <w:basedOn w:val="Policepardfaut"/>
    <w:rsid w:val="00944599"/>
  </w:style>
  <w:style w:type="paragraph" w:styleId="TM2">
    <w:name w:val="toc 2"/>
    <w:basedOn w:val="Normal"/>
    <w:next w:val="Normal"/>
    <w:autoRedefine/>
    <w:uiPriority w:val="39"/>
    <w:unhideWhenUsed/>
    <w:rsid w:val="00B56D90"/>
    <w:pPr>
      <w:spacing w:after="100" w:line="259" w:lineRule="auto"/>
      <w:ind w:left="220"/>
    </w:pPr>
    <w:rPr>
      <w:b w:val="0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6D90"/>
    <w:pPr>
      <w:spacing w:after="100" w:line="259" w:lineRule="auto"/>
      <w:ind w:left="440"/>
    </w:pPr>
    <w:rPr>
      <w:b w:val="0"/>
      <w:color w:val="auto"/>
      <w:sz w:val="22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56D90"/>
    <w:pPr>
      <w:spacing w:after="100" w:line="259" w:lineRule="auto"/>
      <w:ind w:left="660"/>
    </w:pPr>
    <w:rPr>
      <w:b w:val="0"/>
      <w:color w:val="auto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B56D90"/>
    <w:pPr>
      <w:spacing w:after="100" w:line="259" w:lineRule="auto"/>
      <w:ind w:left="880"/>
    </w:pPr>
    <w:rPr>
      <w:b w:val="0"/>
      <w:color w:val="auto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B56D90"/>
    <w:pPr>
      <w:spacing w:after="100" w:line="259" w:lineRule="auto"/>
      <w:ind w:left="1100"/>
    </w:pPr>
    <w:rPr>
      <w:b w:val="0"/>
      <w:color w:val="auto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B56D90"/>
    <w:pPr>
      <w:spacing w:after="100" w:line="259" w:lineRule="auto"/>
      <w:ind w:left="1320"/>
    </w:pPr>
    <w:rPr>
      <w:b w:val="0"/>
      <w:color w:val="auto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56D90"/>
    <w:pPr>
      <w:spacing w:after="100" w:line="259" w:lineRule="auto"/>
      <w:ind w:left="1540"/>
    </w:pPr>
    <w:rPr>
      <w:b w:val="0"/>
      <w:color w:val="auto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56D90"/>
    <w:pPr>
      <w:spacing w:after="100" w:line="259" w:lineRule="auto"/>
      <w:ind w:left="1760"/>
    </w:pPr>
    <w:rPr>
      <w:b w:val="0"/>
      <w:color w:val="auto"/>
      <w:sz w:val="22"/>
      <w:lang w:eastAsia="fr-FR"/>
    </w:rPr>
  </w:style>
  <w:style w:type="character" w:customStyle="1" w:styleId="Titre3Car">
    <w:name w:val="Titre 3 Car"/>
    <w:basedOn w:val="Policepardfaut"/>
    <w:link w:val="Titre3"/>
    <w:uiPriority w:val="5"/>
    <w:rsid w:val="00305F72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customStyle="1" w:styleId="TableGrid">
    <w:name w:val="TableGrid"/>
    <w:rsid w:val="00BE6103"/>
    <w:pPr>
      <w:spacing w:after="0" w:line="240" w:lineRule="auto"/>
    </w:pPr>
    <w:rPr>
      <w:rFonts w:eastAsia="Times New Roman"/>
      <w:sz w:val="22"/>
      <w:szCs w:val="22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9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0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08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0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C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F60493BB994459B01BF854FD4997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14C06C-04EC-4254-B79E-23BC0AA401BE}"/>
      </w:docPartPr>
      <w:docPartBody>
        <w:p w:rsidR="00ED01E4" w:rsidRDefault="006C1441">
          <w:pPr>
            <w:pStyle w:val="31F60493BB994459B01BF854FD499720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octobre 1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ABCE291C1AD14B578097BC8B0026B8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B77E65-458F-44E1-8177-11EA967362C5}"/>
      </w:docPartPr>
      <w:docPartBody>
        <w:p w:rsidR="00ED01E4" w:rsidRDefault="006C1441">
          <w:pPr>
            <w:pStyle w:val="ABCE291C1AD14B578097BC8B0026B879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41"/>
    <w:rsid w:val="000079A8"/>
    <w:rsid w:val="000D2D0A"/>
    <w:rsid w:val="001E4D56"/>
    <w:rsid w:val="0044555E"/>
    <w:rsid w:val="00475724"/>
    <w:rsid w:val="005011C4"/>
    <w:rsid w:val="00506E4D"/>
    <w:rsid w:val="00620A7A"/>
    <w:rsid w:val="006579B8"/>
    <w:rsid w:val="006C1441"/>
    <w:rsid w:val="006E6A67"/>
    <w:rsid w:val="00750103"/>
    <w:rsid w:val="00780CDB"/>
    <w:rsid w:val="008653B1"/>
    <w:rsid w:val="009924F9"/>
    <w:rsid w:val="00A516A6"/>
    <w:rsid w:val="00A539CA"/>
    <w:rsid w:val="00B65535"/>
    <w:rsid w:val="00C40C7E"/>
    <w:rsid w:val="00C92023"/>
    <w:rsid w:val="00C958CB"/>
    <w:rsid w:val="00CA3E9A"/>
    <w:rsid w:val="00D02F8F"/>
    <w:rsid w:val="00D24160"/>
    <w:rsid w:val="00E032E8"/>
    <w:rsid w:val="00EA6D3A"/>
    <w:rsid w:val="00E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31F60493BB994459B01BF854FD499720">
    <w:name w:val="31F60493BB994459B01BF854FD499720"/>
  </w:style>
  <w:style w:type="paragraph" w:customStyle="1" w:styleId="D83FE8A5C123497C9526BE8282AB18EF">
    <w:name w:val="D83FE8A5C123497C9526BE8282AB18EF"/>
  </w:style>
  <w:style w:type="paragraph" w:customStyle="1" w:styleId="ABCE291C1AD14B578097BC8B0026B879">
    <w:name w:val="ABCE291C1AD14B578097BC8B0026B879"/>
  </w:style>
  <w:style w:type="paragraph" w:customStyle="1" w:styleId="EC39B70EEC0549709BF56FD848045684">
    <w:name w:val="EC39B70EEC0549709BF56FD848045684"/>
  </w:style>
  <w:style w:type="paragraph" w:customStyle="1" w:styleId="2601EB63A5DD4D408934568587BF3390">
    <w:name w:val="2601EB63A5DD4D408934568587BF3390"/>
  </w:style>
  <w:style w:type="paragraph" w:customStyle="1" w:styleId="F2BACEA910764FDC9247769E563B9F91">
    <w:name w:val="F2BACEA910764FDC9247769E563B9F91"/>
  </w:style>
  <w:style w:type="paragraph" w:customStyle="1" w:styleId="6E3B5CB46DA74EE8B6BFFDE5A1FBBDD8">
    <w:name w:val="6E3B5CB46DA74EE8B6BFFDE5A1FBBDD8"/>
  </w:style>
  <w:style w:type="paragraph" w:customStyle="1" w:styleId="230FA79A534B4E11AF164434FEF25084">
    <w:name w:val="230FA79A534B4E11AF164434FEF25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
Pilote : Mr. Franck NGAKO
Promotion : X2026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185C0-D2CD-4C35-BEDF-E6ED7105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</Template>
  <TotalTime>5917</TotalTime>
  <Pages>5</Pages>
  <Words>402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GLC</dc:creator>
  <cp:keywords/>
  <cp:lastModifiedBy>Compte Microsoft</cp:lastModifiedBy>
  <cp:revision>82</cp:revision>
  <cp:lastPrinted>2025-02-06T14:02:00Z</cp:lastPrinted>
  <dcterms:created xsi:type="dcterms:W3CDTF">2023-10-01T12:49:00Z</dcterms:created>
  <dcterms:modified xsi:type="dcterms:W3CDTF">2025-02-26T15:23:00Z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